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FBCFE" w14:textId="4D49CE39" w:rsidR="008D206A" w:rsidRPr="008D206A" w:rsidRDefault="006F78B6" w:rsidP="008D206A">
      <w:pPr>
        <w:ind w:right="-22"/>
        <w:rPr>
          <w:rFonts w:ascii="Fira Code" w:hAnsi="Fira Code"/>
          <w:noProof/>
          <w:sz w:val="22"/>
          <w:szCs w:val="22"/>
        </w:rPr>
      </w:pPr>
      <w:r w:rsidRPr="00DC3361">
        <w:rPr>
          <w:rFonts w:ascii="Fira Code" w:hAnsi="Fira Code"/>
          <w:noProof/>
          <w:sz w:val="22"/>
          <w:szCs w:val="22"/>
        </w:rPr>
        <w:drawing>
          <wp:anchor distT="0" distB="0" distL="114300" distR="114300" simplePos="0" relativeHeight="251659264" behindDoc="1" locked="0" layoutInCell="1" allowOverlap="1" wp14:anchorId="16ADE87F" wp14:editId="28BCFE12">
            <wp:simplePos x="0" y="0"/>
            <wp:positionH relativeFrom="leftMargin">
              <wp:posOffset>90170</wp:posOffset>
            </wp:positionH>
            <wp:positionV relativeFrom="page">
              <wp:posOffset>180340</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C3361">
        <w:rPr>
          <w:rFonts w:ascii="Fira Code" w:hAnsi="Fira Code"/>
          <w:noProof/>
          <w:sz w:val="22"/>
          <w:szCs w:val="22"/>
        </w:rPr>
        <w:drawing>
          <wp:anchor distT="0" distB="0" distL="114300" distR="114300" simplePos="0" relativeHeight="251658240" behindDoc="1" locked="0" layoutInCell="1" allowOverlap="1" wp14:anchorId="756BB946" wp14:editId="40AFB03C">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206A" w:rsidRPr="008D206A">
        <w:t xml:space="preserve"> </w:t>
      </w:r>
      <w:r w:rsidR="008D206A" w:rsidRPr="008D206A">
        <w:rPr>
          <w:rFonts w:ascii="Fira Code" w:hAnsi="Fira Code"/>
          <w:noProof/>
          <w:sz w:val="22"/>
          <w:szCs w:val="22"/>
        </w:rPr>
        <w:t>Genau davor</w:t>
      </w:r>
      <w:r w:rsidR="004478F1">
        <w:rPr>
          <w:rFonts w:ascii="Fira Code" w:hAnsi="Fira Code"/>
          <w:noProof/>
          <w:sz w:val="22"/>
          <w:szCs w:val="22"/>
        </w:rPr>
        <w:t xml:space="preserve"> diesem Scheiß</w:t>
      </w:r>
      <w:r w:rsidR="008D206A" w:rsidRPr="008D206A">
        <w:rPr>
          <w:rFonts w:ascii="Fira Code" w:hAnsi="Fira Code"/>
          <w:noProof/>
          <w:sz w:val="22"/>
          <w:szCs w:val="22"/>
        </w:rPr>
        <w:t xml:space="preserve"> wurde gewarnt! Nach dem Heiligen Abend folgt nun die Ernüchterung. Das Christkind wurde heute positiv auf Corona getestet. 8,9 Millionen Menschen, die gestern Abend noch mit ihm Kontakt hatten, müssen zehn Tage lang in Quarantäne.</w:t>
      </w:r>
    </w:p>
    <w:p w14:paraId="5F021345" w14:textId="77777777" w:rsidR="008D206A" w:rsidRPr="008D206A" w:rsidRDefault="008D206A" w:rsidP="008D206A">
      <w:pPr>
        <w:ind w:right="-22"/>
        <w:rPr>
          <w:rFonts w:ascii="Fira Code" w:hAnsi="Fira Code"/>
          <w:noProof/>
          <w:sz w:val="22"/>
          <w:szCs w:val="22"/>
        </w:rPr>
      </w:pPr>
    </w:p>
    <w:p w14:paraId="6DAA2457" w14:textId="6728A570" w:rsidR="008D206A" w:rsidRPr="008D206A" w:rsidRDefault="008D206A" w:rsidP="008D206A">
      <w:pPr>
        <w:ind w:right="-22"/>
        <w:rPr>
          <w:rFonts w:ascii="Fira Code" w:hAnsi="Fira Code"/>
          <w:noProof/>
          <w:sz w:val="22"/>
          <w:szCs w:val="22"/>
        </w:rPr>
      </w:pPr>
      <w:r w:rsidRPr="008D206A">
        <w:rPr>
          <w:rFonts w:ascii="Fira Code" w:hAnsi="Fira Code"/>
          <w:noProof/>
          <w:sz w:val="22"/>
          <w:szCs w:val="22"/>
        </w:rPr>
        <w:t xml:space="preserve">NORDPOL / WIEN – Eine ernüchternde WhatsApp-Nachricht </w:t>
      </w:r>
      <w:r w:rsidR="006D148B">
        <w:rPr>
          <w:rFonts w:ascii="Fira Code" w:hAnsi="Fira Code"/>
          <w:noProof/>
          <w:sz w:val="22"/>
          <w:szCs w:val="22"/>
        </w:rPr>
        <w:t xml:space="preserve">versaut </w:t>
      </w:r>
      <w:r w:rsidRPr="008D206A">
        <w:rPr>
          <w:rFonts w:ascii="Fira Code" w:hAnsi="Fira Code"/>
          <w:noProof/>
          <w:sz w:val="22"/>
          <w:szCs w:val="22"/>
        </w:rPr>
        <w:t>heute Vormittag Millionen Österreichern die Weihnachtsstimmung: „Hey, du</w:t>
      </w:r>
      <w:r w:rsidR="006D148B">
        <w:rPr>
          <w:rFonts w:ascii="Fira Code" w:hAnsi="Fira Code"/>
          <w:noProof/>
          <w:sz w:val="22"/>
          <w:szCs w:val="22"/>
        </w:rPr>
        <w:t xml:space="preserve"> idiot</w:t>
      </w:r>
      <w:r w:rsidRPr="008D206A">
        <w:rPr>
          <w:rFonts w:ascii="Fira Code" w:hAnsi="Fira Code"/>
          <w:noProof/>
          <w:sz w:val="22"/>
          <w:szCs w:val="22"/>
        </w:rPr>
        <w:t>, vlt hast du’s ned gemerkt aber ich war bei dir daheim. Naja bad news haha, ich hab gestern ned nur Geschenke gebracht. Solltest dich testen lassen, sorry, liegrü Christkind.“</w:t>
      </w:r>
    </w:p>
    <w:p w14:paraId="33411B7C" w14:textId="77777777" w:rsidR="008D206A" w:rsidRPr="008D206A" w:rsidRDefault="008D206A" w:rsidP="008D206A">
      <w:pPr>
        <w:ind w:right="-22"/>
        <w:rPr>
          <w:rFonts w:ascii="Fira Code" w:hAnsi="Fira Code"/>
          <w:noProof/>
          <w:sz w:val="22"/>
          <w:szCs w:val="22"/>
        </w:rPr>
      </w:pPr>
    </w:p>
    <w:p w14:paraId="63C843E1" w14:textId="77777777" w:rsidR="008D206A" w:rsidRPr="008D206A" w:rsidRDefault="008D206A" w:rsidP="008D206A">
      <w:pPr>
        <w:ind w:right="-22"/>
        <w:rPr>
          <w:rFonts w:ascii="Fira Code" w:hAnsi="Fira Code"/>
          <w:noProof/>
          <w:sz w:val="22"/>
          <w:szCs w:val="22"/>
        </w:rPr>
      </w:pPr>
      <w:r w:rsidRPr="008D206A">
        <w:rPr>
          <w:rFonts w:ascii="Fira Code" w:hAnsi="Fira Code"/>
          <w:noProof/>
          <w:sz w:val="22"/>
          <w:szCs w:val="22"/>
        </w:rPr>
        <w:t>Symptome</w:t>
      </w:r>
    </w:p>
    <w:p w14:paraId="2F4C2180" w14:textId="2C28EFBE" w:rsidR="00E829F2" w:rsidRPr="00027787" w:rsidRDefault="008D206A" w:rsidP="008D206A">
      <w:pPr>
        <w:ind w:right="-22"/>
        <w:rPr>
          <w:rFonts w:ascii="Fira Code" w:hAnsi="Fira Code"/>
          <w:noProof/>
          <w:sz w:val="22"/>
          <w:szCs w:val="22"/>
        </w:rPr>
      </w:pPr>
      <w:r w:rsidRPr="008D206A">
        <w:rPr>
          <w:rFonts w:ascii="Fira Code" w:hAnsi="Fira Code"/>
          <w:noProof/>
          <w:sz w:val="22"/>
          <w:szCs w:val="22"/>
        </w:rPr>
        <w:t xml:space="preserve">Erste Symptome zeigten sich erst heute am frühen Morgen, als das Christkind Lust bekam, zur Entspannung Weihnachtsdeko von Interio aufzustellen, ein Räucherstäbchen anzuzünden und das Gabalier-Weihnachtsalbum einzulegen: </w:t>
      </w:r>
      <w:r w:rsidR="002C0961">
        <w:rPr>
          <w:rFonts w:ascii="Fira Code" w:hAnsi="Fira Code"/>
          <w:noProof/>
          <w:sz w:val="22"/>
          <w:szCs w:val="22"/>
        </w:rPr>
        <w:t>„</w:t>
      </w:r>
      <w:r w:rsidRPr="008D206A">
        <w:rPr>
          <w:rFonts w:ascii="Fira Code" w:hAnsi="Fira Code"/>
          <w:noProof/>
          <w:sz w:val="22"/>
          <w:szCs w:val="22"/>
        </w:rPr>
        <w:t>Der fehlende Geschmackssinn hat mich skeptisch</w:t>
      </w:r>
      <w:r w:rsidR="00027787">
        <w:rPr>
          <w:rFonts w:ascii="Fira Code" w:hAnsi="Fira Code"/>
          <w:noProof/>
          <w:sz w:val="22"/>
          <w:szCs w:val="22"/>
        </w:rPr>
        <w:t xml:space="preserve"> </w:t>
      </w:r>
      <w:r w:rsidRPr="008D206A">
        <w:rPr>
          <w:rFonts w:ascii="Fira Code" w:hAnsi="Fira Code"/>
          <w:noProof/>
          <w:sz w:val="22"/>
          <w:szCs w:val="22"/>
        </w:rPr>
        <w:t>gemacht.</w:t>
      </w:r>
      <w:r w:rsidR="002C0961">
        <w:rPr>
          <w:rFonts w:ascii="Fira Code" w:hAnsi="Fira Code"/>
          <w:noProof/>
          <w:sz w:val="22"/>
          <w:szCs w:val="22"/>
        </w:rPr>
        <w:t>“</w:t>
      </w:r>
    </w:p>
    <w:sectPr w:rsidR="00E829F2" w:rsidRPr="00027787"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67F49" w14:textId="77777777" w:rsidR="00E64FFC" w:rsidRDefault="00E64FFC" w:rsidP="000D4CAB">
      <w:r>
        <w:separator/>
      </w:r>
    </w:p>
  </w:endnote>
  <w:endnote w:type="continuationSeparator" w:id="0">
    <w:p w14:paraId="28164349" w14:textId="77777777" w:rsidR="00E64FFC" w:rsidRDefault="00E64FFC"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9E87D" w14:textId="77777777" w:rsidR="00E64FFC" w:rsidRDefault="00E64FFC" w:rsidP="000D4CAB">
      <w:r>
        <w:separator/>
      </w:r>
    </w:p>
  </w:footnote>
  <w:footnote w:type="continuationSeparator" w:id="0">
    <w:p w14:paraId="3543E6CD" w14:textId="77777777" w:rsidR="00E64FFC" w:rsidRDefault="00E64FFC"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E1703"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72A85BA3" wp14:editId="3FD0615E">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343561" w14:textId="0D193BD4" w:rsidR="000D4CAB" w:rsidRDefault="000D4CAB">
                              <w:pPr>
                                <w:pStyle w:val="Header"/>
                                <w:jc w:val="center"/>
                                <w:rPr>
                                  <w:caps/>
                                  <w:color w:val="FFFFFF" w:themeColor="background1"/>
                                </w:rPr>
                              </w:pPr>
                              <w:r>
                                <w:rPr>
                                  <w:caps/>
                                  <w:color w:val="FFFFFF" w:themeColor="background1"/>
                                </w:rPr>
                                <w:t xml:space="preserve">grammAR Debug </w:t>
                              </w:r>
                              <w:r w:rsidR="008D206A">
                                <w:rPr>
                                  <w:caps/>
                                  <w:color w:val="FFFFFF" w:themeColor="background1"/>
                                </w:rPr>
                                <w:t>German Curse Words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72A85BA3"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8343561" w14:textId="0D193BD4" w:rsidR="000D4CAB" w:rsidRDefault="000D4CAB">
                        <w:pPr>
                          <w:pStyle w:val="Header"/>
                          <w:jc w:val="center"/>
                          <w:rPr>
                            <w:caps/>
                            <w:color w:val="FFFFFF" w:themeColor="background1"/>
                          </w:rPr>
                        </w:pPr>
                        <w:r>
                          <w:rPr>
                            <w:caps/>
                            <w:color w:val="FFFFFF" w:themeColor="background1"/>
                          </w:rPr>
                          <w:t xml:space="preserve">grammAR Debug </w:t>
                        </w:r>
                        <w:r w:rsidR="008D206A">
                          <w:rPr>
                            <w:caps/>
                            <w:color w:val="FFFFFF" w:themeColor="background1"/>
                          </w:rPr>
                          <w:t>German Curse Words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8E"/>
    <w:rsid w:val="00005A50"/>
    <w:rsid w:val="00027787"/>
    <w:rsid w:val="000622DB"/>
    <w:rsid w:val="000D4CAB"/>
    <w:rsid w:val="00231F8E"/>
    <w:rsid w:val="00295A18"/>
    <w:rsid w:val="002C0961"/>
    <w:rsid w:val="002D5DBA"/>
    <w:rsid w:val="002F5181"/>
    <w:rsid w:val="002F7788"/>
    <w:rsid w:val="003501A4"/>
    <w:rsid w:val="003F5585"/>
    <w:rsid w:val="0043408E"/>
    <w:rsid w:val="004478F1"/>
    <w:rsid w:val="00523227"/>
    <w:rsid w:val="006039DE"/>
    <w:rsid w:val="006D148B"/>
    <w:rsid w:val="006F78B6"/>
    <w:rsid w:val="00710F94"/>
    <w:rsid w:val="007612FB"/>
    <w:rsid w:val="00856D29"/>
    <w:rsid w:val="008D206A"/>
    <w:rsid w:val="00A53D3F"/>
    <w:rsid w:val="00A8433A"/>
    <w:rsid w:val="00AA5608"/>
    <w:rsid w:val="00C661D2"/>
    <w:rsid w:val="00DC3361"/>
    <w:rsid w:val="00E61124"/>
    <w:rsid w:val="00E64FFC"/>
    <w:rsid w:val="00E829F2"/>
    <w:rsid w:val="00EB6CC5"/>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0D94"/>
  <w15:chartTrackingRefBased/>
  <w15:docId w15:val="{51646DCE-06A6-468F-9D98-C4971EFA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73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682AB-0DF4-46F7-91E7-78E2725B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Debug German Curse Words.docx</Template>
  <TotalTime>0</TotalTime>
  <Pages>1</Pages>
  <Words>118</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grammAR Debug German Curse Words</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German Curse Words</dc:title>
  <dc:subject/>
  <dc:creator>Manuel Fuchs</dc:creator>
  <cp:keywords/>
  <dc:description/>
  <cp:lastModifiedBy>Felix Stumvoll</cp:lastModifiedBy>
  <cp:revision>8</cp:revision>
  <dcterms:created xsi:type="dcterms:W3CDTF">2020-12-30T10:25:00Z</dcterms:created>
  <dcterms:modified xsi:type="dcterms:W3CDTF">2020-12-30T11:07:00Z</dcterms:modified>
</cp:coreProperties>
</file>