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767B8" w14:textId="4A293E33" w:rsidR="00B72312" w:rsidRPr="0019781B" w:rsidRDefault="006F78B6" w:rsidP="00B72312">
      <w:pPr>
        <w:rPr>
          <w:rFonts w:ascii="Fira Code" w:hAnsi="Fira Code"/>
          <w:sz w:val="22"/>
          <w:szCs w:val="22"/>
        </w:rPr>
      </w:pPr>
      <w:r w:rsidRPr="0019781B">
        <w:rPr>
          <w:rFonts w:ascii="Fira Code" w:hAnsi="Fira Code"/>
          <w:noProof/>
          <w:sz w:val="22"/>
          <w:szCs w:val="22"/>
        </w:rPr>
        <w:drawing>
          <wp:anchor distT="0" distB="0" distL="114300" distR="114300" simplePos="0" relativeHeight="251659264" behindDoc="1" locked="0" layoutInCell="1" allowOverlap="1" wp14:anchorId="6EA378F5" wp14:editId="10643403">
            <wp:simplePos x="0" y="0"/>
            <wp:positionH relativeFrom="leftMargin">
              <wp:posOffset>90170</wp:posOffset>
            </wp:positionH>
            <wp:positionV relativeFrom="page">
              <wp:posOffset>180340</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781B">
        <w:rPr>
          <w:rFonts w:ascii="Fira Code" w:hAnsi="Fira Code"/>
          <w:noProof/>
          <w:sz w:val="22"/>
          <w:szCs w:val="22"/>
        </w:rPr>
        <w:drawing>
          <wp:anchor distT="0" distB="0" distL="114300" distR="114300" simplePos="0" relativeHeight="251658240" behindDoc="1" locked="0" layoutInCell="1" allowOverlap="1" wp14:anchorId="6F2C04DE" wp14:editId="06C3B82E">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2312" w:rsidRPr="0019781B">
        <w:rPr>
          <w:rFonts w:ascii="Fira Code" w:hAnsi="Fira Code"/>
          <w:sz w:val="22"/>
          <w:szCs w:val="22"/>
        </w:rPr>
        <w:t xml:space="preserve">Anstatt immer nur zu kritisieren, legt die FPÖ heute erstmals eine konkrete Strategie gegen Corona vor. Sie umfasst die Punkte Küssen, Rausgehen, Entspannen, Poltern, Ignorieren, Erkranken, Ruhegeben, Ersticken und </w:t>
      </w:r>
      <w:proofErr w:type="spellStart"/>
      <w:r w:rsidR="00B72312" w:rsidRPr="0019781B">
        <w:rPr>
          <w:rFonts w:ascii="Fira Code" w:hAnsi="Fira Code"/>
          <w:sz w:val="22"/>
          <w:szCs w:val="22"/>
        </w:rPr>
        <w:t>Nichtimpfenneinneinnein</w:t>
      </w:r>
      <w:proofErr w:type="spellEnd"/>
      <w:r w:rsidR="00B72312" w:rsidRPr="0019781B">
        <w:rPr>
          <w:rFonts w:ascii="Fira Code" w:hAnsi="Fira Code"/>
          <w:sz w:val="22"/>
          <w:szCs w:val="22"/>
        </w:rPr>
        <w:t>!!!, als Eselsbrücke leicht zu merken: „Krepieren“.</w:t>
      </w:r>
    </w:p>
    <w:p w14:paraId="1A82F9B4" w14:textId="77777777" w:rsidR="00B72312" w:rsidRPr="0019781B" w:rsidRDefault="00B72312" w:rsidP="00B72312">
      <w:pPr>
        <w:rPr>
          <w:rFonts w:ascii="Fira Code" w:hAnsi="Fira Code"/>
          <w:sz w:val="22"/>
          <w:szCs w:val="22"/>
        </w:rPr>
      </w:pPr>
    </w:p>
    <w:p w14:paraId="2DB22B9C" w14:textId="77777777" w:rsidR="00B72312" w:rsidRPr="0019781B" w:rsidRDefault="00B72312" w:rsidP="00B72312">
      <w:pPr>
        <w:rPr>
          <w:rFonts w:ascii="Fira Code" w:hAnsi="Fira Code"/>
          <w:sz w:val="22"/>
          <w:szCs w:val="22"/>
        </w:rPr>
      </w:pPr>
      <w:r w:rsidRPr="0019781B">
        <w:rPr>
          <w:rFonts w:ascii="Fira Code" w:hAnsi="Fira Code"/>
          <w:sz w:val="22"/>
          <w:szCs w:val="22"/>
        </w:rPr>
        <w:t xml:space="preserve">BRAUNAU – „Herbert, mein Lieber, ich </w:t>
      </w:r>
      <w:proofErr w:type="gramStart"/>
      <w:r w:rsidRPr="0019781B">
        <w:rPr>
          <w:rFonts w:ascii="Fira Code" w:hAnsi="Fira Code"/>
          <w:sz w:val="22"/>
          <w:szCs w:val="22"/>
        </w:rPr>
        <w:t>hab</w:t>
      </w:r>
      <w:proofErr w:type="gramEnd"/>
      <w:r w:rsidRPr="0019781B">
        <w:rPr>
          <w:rFonts w:ascii="Fira Code" w:hAnsi="Fira Code"/>
          <w:sz w:val="22"/>
          <w:szCs w:val="22"/>
        </w:rPr>
        <w:t xml:space="preserve"> dich so vermisst“, sagt Norbert Hofer und gibt dem hustenden Herbert </w:t>
      </w:r>
      <w:proofErr w:type="spellStart"/>
      <w:r w:rsidRPr="0019781B">
        <w:rPr>
          <w:rFonts w:ascii="Fira Code" w:hAnsi="Fira Code"/>
          <w:sz w:val="22"/>
          <w:szCs w:val="22"/>
        </w:rPr>
        <w:t>Kickl</w:t>
      </w:r>
      <w:proofErr w:type="spellEnd"/>
      <w:r w:rsidRPr="0019781B">
        <w:rPr>
          <w:rFonts w:ascii="Fira Code" w:hAnsi="Fira Code"/>
          <w:sz w:val="22"/>
          <w:szCs w:val="22"/>
        </w:rPr>
        <w:t xml:space="preserve"> ein Bussi auf die Wange. Man merkt: zwischen die beiden passt kein Blatt Papier. Die FPÖ-Chefs führen die Tagespresse durch das FPÖ-Labor in Braunau. Hier, in einem Chemtrail-sicheren Bunker, wird unter der Leitung von Dr. </w:t>
      </w:r>
      <w:proofErr w:type="spellStart"/>
      <w:r w:rsidRPr="0019781B">
        <w:rPr>
          <w:rFonts w:ascii="Fira Code" w:hAnsi="Fira Code"/>
          <w:sz w:val="22"/>
          <w:szCs w:val="22"/>
        </w:rPr>
        <w:t>Sucharit</w:t>
      </w:r>
      <w:proofErr w:type="spellEnd"/>
      <w:r w:rsidRPr="0019781B">
        <w:rPr>
          <w:rFonts w:ascii="Fira Code" w:hAnsi="Fira Code"/>
          <w:sz w:val="22"/>
          <w:szCs w:val="22"/>
        </w:rPr>
        <w:t xml:space="preserve"> </w:t>
      </w:r>
      <w:proofErr w:type="spellStart"/>
      <w:r w:rsidRPr="0019781B">
        <w:rPr>
          <w:rFonts w:ascii="Fira Code" w:hAnsi="Fira Code"/>
          <w:sz w:val="22"/>
          <w:szCs w:val="22"/>
        </w:rPr>
        <w:t>Bhakdi</w:t>
      </w:r>
      <w:proofErr w:type="spellEnd"/>
      <w:r w:rsidRPr="0019781B">
        <w:rPr>
          <w:rFonts w:ascii="Fira Code" w:hAnsi="Fira Code"/>
          <w:sz w:val="22"/>
          <w:szCs w:val="22"/>
        </w:rPr>
        <w:t xml:space="preserve"> an der „Krepieren“-Strategie geforscht. Hofer stürmt zum neuen Fernseher im Aufenthaltsraum. „Wer hat </w:t>
      </w:r>
      <w:proofErr w:type="spellStart"/>
      <w:r w:rsidRPr="0019781B">
        <w:rPr>
          <w:rFonts w:ascii="Fira Code" w:hAnsi="Fira Code"/>
          <w:sz w:val="22"/>
          <w:szCs w:val="22"/>
        </w:rPr>
        <w:t>den</w:t>
      </w:r>
      <w:proofErr w:type="spellEnd"/>
      <w:r w:rsidRPr="0019781B">
        <w:rPr>
          <w:rFonts w:ascii="Fira Code" w:hAnsi="Fira Code"/>
          <w:sz w:val="22"/>
          <w:szCs w:val="22"/>
        </w:rPr>
        <w:t xml:space="preserve"> da reingebracht?“ Er schraubt ihn manisch auseinander. „</w:t>
      </w:r>
      <w:proofErr w:type="spellStart"/>
      <w:r w:rsidRPr="0019781B">
        <w:rPr>
          <w:rFonts w:ascii="Fira Code" w:hAnsi="Fira Code"/>
          <w:sz w:val="22"/>
          <w:szCs w:val="22"/>
        </w:rPr>
        <w:t>Phu</w:t>
      </w:r>
      <w:proofErr w:type="spellEnd"/>
      <w:r w:rsidRPr="0019781B">
        <w:rPr>
          <w:rFonts w:ascii="Fira Code" w:hAnsi="Fira Code"/>
          <w:sz w:val="22"/>
          <w:szCs w:val="22"/>
        </w:rPr>
        <w:t>! Zum Glück GIS-frei.“</w:t>
      </w:r>
    </w:p>
    <w:p w14:paraId="273FC282" w14:textId="77777777" w:rsidR="00B72312" w:rsidRPr="0019781B" w:rsidRDefault="00B72312" w:rsidP="00B72312">
      <w:pPr>
        <w:rPr>
          <w:rFonts w:ascii="Fira Code" w:hAnsi="Fira Code"/>
          <w:sz w:val="22"/>
          <w:szCs w:val="22"/>
        </w:rPr>
      </w:pPr>
    </w:p>
    <w:p w14:paraId="5415CFF7" w14:textId="77777777" w:rsidR="00B72312" w:rsidRPr="0019781B" w:rsidRDefault="00B72312" w:rsidP="00B72312">
      <w:pPr>
        <w:rPr>
          <w:rFonts w:ascii="Fira Code" w:hAnsi="Fira Code"/>
          <w:sz w:val="22"/>
          <w:szCs w:val="22"/>
        </w:rPr>
      </w:pPr>
      <w:r w:rsidRPr="0019781B">
        <w:rPr>
          <w:rFonts w:ascii="Fira Code" w:hAnsi="Fira Code"/>
          <w:sz w:val="22"/>
          <w:szCs w:val="22"/>
        </w:rPr>
        <w:t>Neue Slogans</w:t>
      </w:r>
    </w:p>
    <w:p w14:paraId="63D80F4B" w14:textId="77777777" w:rsidR="00B72312" w:rsidRPr="0019781B" w:rsidRDefault="00B72312" w:rsidP="00B72312">
      <w:pPr>
        <w:rPr>
          <w:rFonts w:ascii="Fira Code" w:hAnsi="Fira Code"/>
          <w:sz w:val="22"/>
          <w:szCs w:val="22"/>
        </w:rPr>
      </w:pPr>
    </w:p>
    <w:p w14:paraId="72CFA4E8" w14:textId="77777777" w:rsidR="00B72312" w:rsidRPr="0019781B" w:rsidRDefault="00B72312" w:rsidP="00B72312">
      <w:pPr>
        <w:rPr>
          <w:rFonts w:ascii="Fira Code" w:hAnsi="Fira Code"/>
          <w:sz w:val="22"/>
          <w:szCs w:val="22"/>
        </w:rPr>
      </w:pPr>
      <w:r w:rsidRPr="0019781B">
        <w:rPr>
          <w:rFonts w:ascii="Fira Code" w:hAnsi="Fira Code"/>
          <w:sz w:val="22"/>
          <w:szCs w:val="22"/>
        </w:rPr>
        <w:t xml:space="preserve">Um die Akzeptanz für die neue Corona-Strategie zu erhöhen, arbeitet </w:t>
      </w:r>
      <w:proofErr w:type="spellStart"/>
      <w:r w:rsidRPr="0019781B">
        <w:rPr>
          <w:rFonts w:ascii="Fira Code" w:hAnsi="Fira Code"/>
          <w:sz w:val="22"/>
          <w:szCs w:val="22"/>
        </w:rPr>
        <w:t>Kickl</w:t>
      </w:r>
      <w:proofErr w:type="spellEnd"/>
      <w:r w:rsidRPr="0019781B">
        <w:rPr>
          <w:rFonts w:ascii="Fira Code" w:hAnsi="Fira Code"/>
          <w:sz w:val="22"/>
          <w:szCs w:val="22"/>
        </w:rPr>
        <w:t xml:space="preserve"> Tag und Nacht an neuen Slogans: „</w:t>
      </w:r>
      <w:proofErr w:type="spellStart"/>
      <w:r w:rsidRPr="0019781B">
        <w:rPr>
          <w:rFonts w:ascii="Fira Code" w:hAnsi="Fira Code"/>
          <w:sz w:val="22"/>
          <w:szCs w:val="22"/>
        </w:rPr>
        <w:t>Hamdrahn</w:t>
      </w:r>
      <w:proofErr w:type="spellEnd"/>
      <w:r w:rsidRPr="0019781B">
        <w:rPr>
          <w:rFonts w:ascii="Fira Code" w:hAnsi="Fira Code"/>
          <w:sz w:val="22"/>
          <w:szCs w:val="22"/>
        </w:rPr>
        <w:t xml:space="preserve"> statt Islam, Lunge hin statt Muezzin, Totenbett statt Minarett, geil, heute flutscht es wieder.“ </w:t>
      </w:r>
      <w:proofErr w:type="spellStart"/>
      <w:r w:rsidRPr="0019781B">
        <w:rPr>
          <w:rFonts w:ascii="Fira Code" w:hAnsi="Fira Code"/>
          <w:sz w:val="22"/>
          <w:szCs w:val="22"/>
        </w:rPr>
        <w:t>Kickl</w:t>
      </w:r>
      <w:proofErr w:type="spellEnd"/>
      <w:r w:rsidRPr="0019781B">
        <w:rPr>
          <w:rFonts w:ascii="Fira Code" w:hAnsi="Fira Code"/>
          <w:sz w:val="22"/>
          <w:szCs w:val="22"/>
        </w:rPr>
        <w:t xml:space="preserve"> zuckt unter mehreren Orgasmen zusammen und lacht dabei psychopathisch, immer wieder unterbrochen durch Hofers Hustenanfälle.</w:t>
      </w:r>
    </w:p>
    <w:p w14:paraId="22F6515E" w14:textId="77777777" w:rsidR="00B72312" w:rsidRPr="0019781B" w:rsidRDefault="00B72312" w:rsidP="00B72312">
      <w:pPr>
        <w:rPr>
          <w:rFonts w:ascii="Fira Code" w:hAnsi="Fira Code"/>
          <w:sz w:val="22"/>
          <w:szCs w:val="22"/>
        </w:rPr>
      </w:pPr>
    </w:p>
    <w:p w14:paraId="5E9C4B01" w14:textId="77777777" w:rsidR="00B72312" w:rsidRPr="0019781B" w:rsidRDefault="00B72312" w:rsidP="00B72312">
      <w:pPr>
        <w:rPr>
          <w:rFonts w:ascii="Fira Code" w:hAnsi="Fira Code"/>
          <w:sz w:val="22"/>
          <w:szCs w:val="22"/>
        </w:rPr>
      </w:pPr>
      <w:r w:rsidRPr="0019781B">
        <w:rPr>
          <w:rFonts w:ascii="Fira Code" w:hAnsi="Fira Code"/>
          <w:sz w:val="22"/>
          <w:szCs w:val="22"/>
        </w:rPr>
        <w:t>Gegen Impfung</w:t>
      </w:r>
    </w:p>
    <w:p w14:paraId="2CF6469F" w14:textId="77777777" w:rsidR="00B72312" w:rsidRPr="0019781B" w:rsidRDefault="00B72312" w:rsidP="00B72312">
      <w:pPr>
        <w:rPr>
          <w:rFonts w:ascii="Fira Code" w:hAnsi="Fira Code"/>
          <w:sz w:val="22"/>
          <w:szCs w:val="22"/>
        </w:rPr>
      </w:pPr>
    </w:p>
    <w:p w14:paraId="7F0012C1" w14:textId="77777777" w:rsidR="00B72312" w:rsidRPr="0019781B" w:rsidRDefault="00B72312" w:rsidP="00B72312">
      <w:pPr>
        <w:rPr>
          <w:rFonts w:ascii="Fira Code" w:hAnsi="Fira Code"/>
          <w:sz w:val="22"/>
          <w:szCs w:val="22"/>
        </w:rPr>
      </w:pPr>
      <w:r w:rsidRPr="0019781B">
        <w:rPr>
          <w:rFonts w:ascii="Fira Code" w:hAnsi="Fira Code"/>
          <w:sz w:val="22"/>
          <w:szCs w:val="22"/>
        </w:rPr>
        <w:t xml:space="preserve">„Impfen? Ich werde sicher nichts in meinen Körper lassen, wo ich die Inhaltsstoffe nicht kenne“, zürnt er, ext sein </w:t>
      </w:r>
      <w:proofErr w:type="spellStart"/>
      <w:r w:rsidRPr="0019781B">
        <w:rPr>
          <w:rFonts w:ascii="Fira Code" w:hAnsi="Fira Code"/>
          <w:sz w:val="22"/>
          <w:szCs w:val="22"/>
        </w:rPr>
        <w:t>Red</w:t>
      </w:r>
      <w:proofErr w:type="spellEnd"/>
      <w:r w:rsidRPr="0019781B">
        <w:rPr>
          <w:rFonts w:ascii="Fira Code" w:hAnsi="Fira Code"/>
          <w:sz w:val="22"/>
          <w:szCs w:val="22"/>
        </w:rPr>
        <w:t xml:space="preserve"> Bull und beißt in sein 2-Euro-Schnitzel. Auch kleine Geschenke werden auf der Straße an die Wähler verteilt; ein blaues Feuerzeug zum Anzünden der Gesichtsmasken ist derzeit besonders beliebt.</w:t>
      </w:r>
    </w:p>
    <w:p w14:paraId="40DC83E1" w14:textId="77777777" w:rsidR="00B72312" w:rsidRPr="0019781B" w:rsidRDefault="00B72312" w:rsidP="00B72312">
      <w:pPr>
        <w:rPr>
          <w:rFonts w:ascii="Fira Code" w:hAnsi="Fira Code"/>
          <w:sz w:val="22"/>
          <w:szCs w:val="22"/>
        </w:rPr>
      </w:pPr>
    </w:p>
    <w:p w14:paraId="681E3B35" w14:textId="03F23619" w:rsidR="006909B6" w:rsidRPr="0019781B" w:rsidRDefault="00B72312" w:rsidP="0019781B">
      <w:pPr>
        <w:rPr>
          <w:rFonts w:ascii="Fira Code" w:hAnsi="Fira Code"/>
          <w:sz w:val="22"/>
          <w:szCs w:val="22"/>
        </w:rPr>
      </w:pPr>
      <w:r w:rsidRPr="0019781B">
        <w:rPr>
          <w:rFonts w:ascii="Fira Code" w:hAnsi="Fira Code"/>
          <w:sz w:val="22"/>
          <w:szCs w:val="22"/>
        </w:rPr>
        <w:t xml:space="preserve">„Das erhöhte Absterben von Menschenmaterial ist natürlich einigermaßen zu bedauern“, zeigt sich </w:t>
      </w:r>
      <w:proofErr w:type="spellStart"/>
      <w:r w:rsidRPr="0019781B">
        <w:rPr>
          <w:rFonts w:ascii="Fira Code" w:hAnsi="Fira Code"/>
          <w:sz w:val="22"/>
          <w:szCs w:val="22"/>
        </w:rPr>
        <w:t>Kickl</w:t>
      </w:r>
      <w:proofErr w:type="spellEnd"/>
      <w:r w:rsidRPr="0019781B">
        <w:rPr>
          <w:rFonts w:ascii="Fira Code" w:hAnsi="Fira Code"/>
          <w:sz w:val="22"/>
          <w:szCs w:val="22"/>
        </w:rPr>
        <w:t xml:space="preserve"> ungewohnt mitfühlend. „Aber wir alle müssen sterben. Sei es nächste Woche, weil wir keine Regierungsmaulkorbjudensternmaske tragen wollen, oder halt dann in 40 Jahren nach einem erfüllten Leben, das macht doch keinen Unterschied.“</w:t>
      </w:r>
    </w:p>
    <w:sectPr w:rsidR="006909B6" w:rsidRPr="0019781B"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CFB41" w14:textId="77777777" w:rsidR="00062CAE" w:rsidRDefault="00062CAE" w:rsidP="000D4CAB">
      <w:r>
        <w:separator/>
      </w:r>
    </w:p>
  </w:endnote>
  <w:endnote w:type="continuationSeparator" w:id="0">
    <w:p w14:paraId="4E41470F" w14:textId="77777777" w:rsidR="00062CAE" w:rsidRDefault="00062CAE"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7CA58" w14:textId="77777777" w:rsidR="00062CAE" w:rsidRDefault="00062CAE" w:rsidP="000D4CAB">
      <w:r>
        <w:separator/>
      </w:r>
    </w:p>
  </w:footnote>
  <w:footnote w:type="continuationSeparator" w:id="0">
    <w:p w14:paraId="57CF196B" w14:textId="77777777" w:rsidR="00062CAE" w:rsidRDefault="00062CAE"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05270"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0C7D56D3" wp14:editId="3F789526">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2E6A1792" w:rsidR="000D4CAB" w:rsidRDefault="000D4CAB">
                              <w:pPr>
                                <w:pStyle w:val="Header"/>
                                <w:jc w:val="center"/>
                                <w:rPr>
                                  <w:caps/>
                                  <w:color w:val="FFFFFF" w:themeColor="background1"/>
                                </w:rPr>
                              </w:pPr>
                              <w:r>
                                <w:rPr>
                                  <w:caps/>
                                  <w:color w:val="FFFFFF" w:themeColor="background1"/>
                                </w:rPr>
                                <w:t>grammAR Debug</w:t>
                              </w:r>
                              <w:r w:rsidR="00387A72">
                                <w:rPr>
                                  <w:caps/>
                                  <w:color w:val="FFFFFF" w:themeColor="background1"/>
                                </w:rPr>
                                <w:t xml:space="preserve"> German NoError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0C7D56D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2E6A1792" w:rsidR="000D4CAB" w:rsidRDefault="000D4CAB">
                        <w:pPr>
                          <w:pStyle w:val="Header"/>
                          <w:jc w:val="center"/>
                          <w:rPr>
                            <w:caps/>
                            <w:color w:val="FFFFFF" w:themeColor="background1"/>
                          </w:rPr>
                        </w:pPr>
                        <w:r>
                          <w:rPr>
                            <w:caps/>
                            <w:color w:val="FFFFFF" w:themeColor="background1"/>
                          </w:rPr>
                          <w:t>grammAR Debug</w:t>
                        </w:r>
                        <w:r w:rsidR="00387A72">
                          <w:rPr>
                            <w:caps/>
                            <w:color w:val="FFFFFF" w:themeColor="background1"/>
                          </w:rPr>
                          <w:t xml:space="preserve"> German NoError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54"/>
    <w:rsid w:val="00005A50"/>
    <w:rsid w:val="00041FBE"/>
    <w:rsid w:val="000622DB"/>
    <w:rsid w:val="00062CAE"/>
    <w:rsid w:val="000D4CAB"/>
    <w:rsid w:val="0019781B"/>
    <w:rsid w:val="00231F8E"/>
    <w:rsid w:val="00295A18"/>
    <w:rsid w:val="002D5DBA"/>
    <w:rsid w:val="002F5181"/>
    <w:rsid w:val="00387A72"/>
    <w:rsid w:val="003C14BC"/>
    <w:rsid w:val="003F5585"/>
    <w:rsid w:val="0043408E"/>
    <w:rsid w:val="004C1E75"/>
    <w:rsid w:val="00513F81"/>
    <w:rsid w:val="006039DE"/>
    <w:rsid w:val="006909B6"/>
    <w:rsid w:val="006E43E1"/>
    <w:rsid w:val="006F78B6"/>
    <w:rsid w:val="00710F94"/>
    <w:rsid w:val="007612FB"/>
    <w:rsid w:val="00867654"/>
    <w:rsid w:val="00894869"/>
    <w:rsid w:val="008F2FAC"/>
    <w:rsid w:val="009F0231"/>
    <w:rsid w:val="00A53D3F"/>
    <w:rsid w:val="00A8433A"/>
    <w:rsid w:val="00AA5608"/>
    <w:rsid w:val="00B72312"/>
    <w:rsid w:val="00BF3D5C"/>
    <w:rsid w:val="00C661D2"/>
    <w:rsid w:val="00D037FE"/>
    <w:rsid w:val="00E61124"/>
    <w:rsid w:val="00E829F2"/>
    <w:rsid w:val="00EB6CC5"/>
    <w:rsid w:val="00F85900"/>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226F"/>
  <w15:chartTrackingRefBased/>
  <w15:docId w15:val="{5419B0F8-090B-437D-A1BC-891547D6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es\FH\Maste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A6E0-14C3-4F30-9C16-395EEDAD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0</TotalTime>
  <Pages>1</Pages>
  <Words>254</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grammAR Debug Sheet #1</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German NoError</dc:title>
  <dc:subject/>
  <dc:creator>Manuel Fuchs</dc:creator>
  <cp:keywords/>
  <dc:description/>
  <cp:lastModifiedBy>Felix Stumvoll</cp:lastModifiedBy>
  <cp:revision>2</cp:revision>
  <cp:lastPrinted>2020-12-19T13:30:00Z</cp:lastPrinted>
  <dcterms:created xsi:type="dcterms:W3CDTF">2020-12-30T09:38:00Z</dcterms:created>
  <dcterms:modified xsi:type="dcterms:W3CDTF">2020-12-30T09:38:00Z</dcterms:modified>
</cp:coreProperties>
</file>