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C2180" w14:textId="3D3AC50D" w:rsidR="00E829F2" w:rsidRPr="002D5695" w:rsidRDefault="006F78B6" w:rsidP="00231F8E">
      <w:pPr>
        <w:ind w:right="-22"/>
        <w:rPr>
          <w:rFonts w:ascii="Fira Code" w:hAnsi="Fira Code"/>
          <w:sz w:val="22"/>
          <w:szCs w:val="22"/>
          <w:lang w:val="en-US"/>
        </w:rPr>
      </w:pPr>
      <w:r w:rsidRPr="00DC3361">
        <w:rPr>
          <w:rFonts w:ascii="Fira Code" w:hAnsi="Fira Code"/>
          <w:noProof/>
          <w:sz w:val="22"/>
          <w:szCs w:val="22"/>
        </w:rPr>
        <w:drawing>
          <wp:anchor distT="0" distB="0" distL="114300" distR="114300" simplePos="0" relativeHeight="251659264" behindDoc="1" locked="0" layoutInCell="1" allowOverlap="1" wp14:anchorId="16ADE87F" wp14:editId="28BCFE12">
            <wp:simplePos x="0" y="0"/>
            <wp:positionH relativeFrom="leftMargin">
              <wp:posOffset>90170</wp:posOffset>
            </wp:positionH>
            <wp:positionV relativeFrom="page">
              <wp:posOffset>180340</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C3361">
        <w:rPr>
          <w:rFonts w:ascii="Fira Code" w:hAnsi="Fira Code"/>
          <w:noProof/>
          <w:sz w:val="22"/>
          <w:szCs w:val="22"/>
        </w:rPr>
        <w:drawing>
          <wp:anchor distT="0" distB="0" distL="114300" distR="114300" simplePos="0" relativeHeight="251658240" behindDoc="1" locked="0" layoutInCell="1" allowOverlap="1" wp14:anchorId="756BB946" wp14:editId="40AFB03C">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695" w:rsidRPr="002D5695">
        <w:rPr>
          <w:rFonts w:ascii="Fira Code" w:hAnsi="Fira Code"/>
          <w:noProof/>
          <w:sz w:val="22"/>
          <w:szCs w:val="22"/>
          <w:lang w:val="en-US"/>
        </w:rPr>
        <w:t>EAGAN, MN—Intimidated yet intrigued as he contemplated the</w:t>
      </w:r>
      <w:r w:rsidR="007B47EB">
        <w:rPr>
          <w:rFonts w:ascii="Fira Code" w:hAnsi="Fira Code"/>
          <w:noProof/>
          <w:sz w:val="22"/>
          <w:szCs w:val="22"/>
          <w:lang w:val="en-US"/>
        </w:rPr>
        <w:t xml:space="preserve"> thicc ass</w:t>
      </w:r>
      <w:r w:rsidR="002D5695" w:rsidRPr="002D5695">
        <w:rPr>
          <w:rFonts w:ascii="Fira Code" w:hAnsi="Fira Code"/>
          <w:noProof/>
          <w:sz w:val="22"/>
          <w:szCs w:val="22"/>
          <w:lang w:val="en-US"/>
        </w:rPr>
        <w:t xml:space="preserve"> two-pound, 3,500-calorie peppermint treat, local man Mark Carroll confirmed Thursday he was completely</w:t>
      </w:r>
      <w:r w:rsidR="007B47EB">
        <w:rPr>
          <w:rFonts w:ascii="Fira Code" w:hAnsi="Fira Code"/>
          <w:noProof/>
          <w:sz w:val="22"/>
          <w:szCs w:val="22"/>
          <w:lang w:val="en-US"/>
        </w:rPr>
        <w:t xml:space="preserve"> fucking</w:t>
      </w:r>
      <w:r w:rsidR="002D5695" w:rsidRPr="002D5695">
        <w:rPr>
          <w:rFonts w:ascii="Fira Code" w:hAnsi="Fira Code"/>
          <w:noProof/>
          <w:sz w:val="22"/>
          <w:szCs w:val="22"/>
          <w:lang w:val="en-US"/>
        </w:rPr>
        <w:t xml:space="preserve"> overwhelmed by the logistics of eating an oversized candy cane he had received in a holiday gift basket. “Look at this</w:t>
      </w:r>
      <w:r w:rsidR="00196A92">
        <w:rPr>
          <w:rFonts w:ascii="Fira Code" w:hAnsi="Fira Code"/>
          <w:noProof/>
          <w:sz w:val="22"/>
          <w:szCs w:val="22"/>
          <w:lang w:val="en-US"/>
        </w:rPr>
        <w:t xml:space="preserve"> damn</w:t>
      </w:r>
      <w:r w:rsidR="002D5695" w:rsidRPr="002D5695">
        <w:rPr>
          <w:rFonts w:ascii="Fira Code" w:hAnsi="Fira Code"/>
          <w:noProof/>
          <w:sz w:val="22"/>
          <w:szCs w:val="22"/>
          <w:lang w:val="en-US"/>
        </w:rPr>
        <w:t xml:space="preserve"> thing—I mean, where do you even start?” said Carroll, his palms reportedly sticky and covered in plastic just from unwrapping the enormous hooked confection, which he reasoned was too messy to set down now but also far too large to finish in one sitting. “I can’t use a napkin because it’ll just stick to that. Do I get a plate? I could cut it into pieces and eat a little bit at a time, but a kitchen knife would be useless on this thing. Are you supposed to break it apart with a hammer? Oh God, now it’s in my hair.” At press time, sources reported Carroll was standing above a trash can and violently shaking both hands after the candy cane had fused tightly to his skin.</w:t>
      </w:r>
    </w:p>
    <w:sectPr w:rsidR="00E829F2" w:rsidRPr="002D5695"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B88C3" w14:textId="77777777" w:rsidR="00896529" w:rsidRDefault="00896529" w:rsidP="000D4CAB">
      <w:r>
        <w:separator/>
      </w:r>
    </w:p>
  </w:endnote>
  <w:endnote w:type="continuationSeparator" w:id="0">
    <w:p w14:paraId="08FBFFD4" w14:textId="77777777" w:rsidR="00896529" w:rsidRDefault="00896529"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DAB01" w14:textId="77777777" w:rsidR="00896529" w:rsidRDefault="00896529" w:rsidP="000D4CAB">
      <w:r>
        <w:separator/>
      </w:r>
    </w:p>
  </w:footnote>
  <w:footnote w:type="continuationSeparator" w:id="0">
    <w:p w14:paraId="4DF35064" w14:textId="77777777" w:rsidR="00896529" w:rsidRDefault="00896529"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170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72A85BA3" wp14:editId="3FD0615E">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11B51C8D" w:rsidR="000D4CAB" w:rsidRDefault="000D4CAB">
                              <w:pPr>
                                <w:pStyle w:val="Header"/>
                                <w:jc w:val="center"/>
                                <w:rPr>
                                  <w:caps/>
                                  <w:color w:val="FFFFFF" w:themeColor="background1"/>
                                </w:rPr>
                              </w:pPr>
                              <w:r>
                                <w:rPr>
                                  <w:caps/>
                                  <w:color w:val="FFFFFF" w:themeColor="background1"/>
                                </w:rPr>
                                <w:t xml:space="preserve">grammAR Debug </w:t>
                              </w:r>
                              <w:r w:rsidR="00D66677">
                                <w:rPr>
                                  <w:caps/>
                                  <w:color w:val="FFFFFF" w:themeColor="background1"/>
                                </w:rPr>
                                <w:t>English Curse Words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72A85BA3"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11B51C8D" w:rsidR="000D4CAB" w:rsidRDefault="000D4CAB">
                        <w:pPr>
                          <w:pStyle w:val="Header"/>
                          <w:jc w:val="center"/>
                          <w:rPr>
                            <w:caps/>
                            <w:color w:val="FFFFFF" w:themeColor="background1"/>
                          </w:rPr>
                        </w:pPr>
                        <w:r>
                          <w:rPr>
                            <w:caps/>
                            <w:color w:val="FFFFFF" w:themeColor="background1"/>
                          </w:rPr>
                          <w:t xml:space="preserve">grammAR Debug </w:t>
                        </w:r>
                        <w:r w:rsidR="00D66677">
                          <w:rPr>
                            <w:caps/>
                            <w:color w:val="FFFFFF" w:themeColor="background1"/>
                          </w:rPr>
                          <w:t>English Curse Words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8E"/>
    <w:rsid w:val="00005A50"/>
    <w:rsid w:val="000622DB"/>
    <w:rsid w:val="000D4CAB"/>
    <w:rsid w:val="00196A92"/>
    <w:rsid w:val="00231F8E"/>
    <w:rsid w:val="00292BA5"/>
    <w:rsid w:val="00295A18"/>
    <w:rsid w:val="002D5695"/>
    <w:rsid w:val="002D5DBA"/>
    <w:rsid w:val="002F5181"/>
    <w:rsid w:val="003F5585"/>
    <w:rsid w:val="0043408E"/>
    <w:rsid w:val="00541C43"/>
    <w:rsid w:val="006039DE"/>
    <w:rsid w:val="006F78B6"/>
    <w:rsid w:val="00710F94"/>
    <w:rsid w:val="007612FB"/>
    <w:rsid w:val="007B47EB"/>
    <w:rsid w:val="00896529"/>
    <w:rsid w:val="00955DA0"/>
    <w:rsid w:val="00A53D3F"/>
    <w:rsid w:val="00A8433A"/>
    <w:rsid w:val="00AA5608"/>
    <w:rsid w:val="00C661D2"/>
    <w:rsid w:val="00D66677"/>
    <w:rsid w:val="00DC3361"/>
    <w:rsid w:val="00E61124"/>
    <w:rsid w:val="00E829F2"/>
    <w:rsid w:val="00EB6CC5"/>
    <w:rsid w:val="00F26E10"/>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0D94"/>
  <w15:chartTrackingRefBased/>
  <w15:docId w15:val="{C1CD6DDE-2A50-44EB-8A3F-30CB20B1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682AB-0DF4-46F7-91E7-78E2725B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English Curse Words.docx</Template>
  <TotalTime>0</TotalTime>
  <Pages>1</Pages>
  <Words>134</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English Curse Words</dc:title>
  <dc:subject/>
  <dc:creator>Manuel Fuchs</dc:creator>
  <cp:keywords/>
  <dc:description/>
  <cp:lastModifiedBy>Felix Stumvoll</cp:lastModifiedBy>
  <cp:revision>10</cp:revision>
  <cp:lastPrinted>2020-12-30T15:20:00Z</cp:lastPrinted>
  <dcterms:created xsi:type="dcterms:W3CDTF">2020-12-30T10:05:00Z</dcterms:created>
  <dcterms:modified xsi:type="dcterms:W3CDTF">2020-12-30T15:21:00Z</dcterms:modified>
</cp:coreProperties>
</file>