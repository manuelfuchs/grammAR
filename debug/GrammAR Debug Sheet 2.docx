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754A" w14:textId="71667B2C" w:rsidR="001F040A" w:rsidRPr="00CF1E23" w:rsidRDefault="006F78B6" w:rsidP="001F040A">
      <w:pPr>
        <w:ind w:right="-22"/>
        <w:rPr>
          <w:rFonts w:ascii="Fira Code" w:hAnsi="Fira Code"/>
          <w:noProof/>
          <w:sz w:val="22"/>
          <w:szCs w:val="22"/>
        </w:rPr>
      </w:pPr>
      <w:r w:rsidRPr="00CF1E23">
        <w:rPr>
          <w:rFonts w:ascii="Fira Code" w:hAnsi="Fira Code"/>
          <w:noProof/>
          <w:sz w:val="22"/>
          <w:szCs w:val="22"/>
        </w:rPr>
        <w:drawing>
          <wp:anchor distT="0" distB="0" distL="114300" distR="114300" simplePos="0" relativeHeight="251659264" behindDoc="1" locked="0" layoutInCell="1" allowOverlap="1" wp14:anchorId="3F9DE688" wp14:editId="790E5C06">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1E23">
        <w:rPr>
          <w:rFonts w:ascii="Fira Code" w:hAnsi="Fira Code"/>
          <w:noProof/>
          <w:sz w:val="22"/>
          <w:szCs w:val="22"/>
        </w:rPr>
        <w:drawing>
          <wp:anchor distT="0" distB="0" distL="114300" distR="114300" simplePos="0" relativeHeight="251658240" behindDoc="1" locked="0" layoutInCell="1" allowOverlap="1" wp14:anchorId="05CEDAC2" wp14:editId="6BAB0583">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040A" w:rsidRPr="00CF1E23">
        <w:rPr>
          <w:rFonts w:ascii="Fira Code" w:hAnsi="Fira Code"/>
          <w:noProof/>
          <w:sz w:val="22"/>
          <w:szCs w:val="22"/>
        </w:rPr>
        <w:t>Österreichs Antwort auf Amazon kann sich sehen lasen: Mit dem Kaufhaus Österreich hieven Digital-Ministerin Margarete Schramböck und WKO-Chef Harald „Elon“ Mahrer die Alpenrepublik ins 20. Jahrhundert. Doch was kann die neue Plattform wirklich? Die beiden Digital Natives laden zu einem Rundgang ein.</w:t>
      </w:r>
    </w:p>
    <w:p w14:paraId="10CD7C84" w14:textId="77777777" w:rsidR="001F040A" w:rsidRPr="00CF1E23" w:rsidRDefault="001F040A" w:rsidP="001F040A">
      <w:pPr>
        <w:ind w:right="-22"/>
        <w:rPr>
          <w:rFonts w:ascii="Fira Code" w:hAnsi="Fira Code"/>
          <w:noProof/>
          <w:sz w:val="22"/>
          <w:szCs w:val="22"/>
        </w:rPr>
      </w:pPr>
    </w:p>
    <w:p w14:paraId="362E8542" w14:textId="59966E21"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WIEN – Vor Journalisten präsentieren Mahrer und Schramböck ihr n</w:t>
      </w:r>
      <w:r w:rsidR="009D5C12" w:rsidRPr="00CF1E23">
        <w:rPr>
          <w:rFonts w:ascii="Fira Code" w:hAnsi="Fira Code"/>
          <w:noProof/>
          <w:sz w:val="22"/>
          <w:szCs w:val="22"/>
        </w:rPr>
        <w:t>ä</w:t>
      </w:r>
      <w:r w:rsidRPr="00CF1E23">
        <w:rPr>
          <w:rFonts w:ascii="Fira Code" w:hAnsi="Fira Code"/>
          <w:noProof/>
          <w:sz w:val="22"/>
          <w:szCs w:val="22"/>
        </w:rPr>
        <w:t>ues Kaufhaus Österreich. „Was diesen Trend Internetz betrifft, sind wir, wie die Jugend sagt, oberaffengeil“, freut sich Schramböck und dreht den Overhead-Projektor an. „Ay caramba, turbocool oder?“, nickt Mahrer und richtet sich seine Kangol-Mütze zu</w:t>
      </w:r>
      <w:r w:rsidR="009D5C12" w:rsidRPr="00CF1E23">
        <w:rPr>
          <w:rFonts w:ascii="Fira Code" w:hAnsi="Fira Code"/>
          <w:noProof/>
          <w:sz w:val="22"/>
          <w:szCs w:val="22"/>
        </w:rPr>
        <w:t>link</w:t>
      </w:r>
      <w:r w:rsidRPr="00CF1E23">
        <w:rPr>
          <w:rFonts w:ascii="Fira Code" w:hAnsi="Fira Code"/>
          <w:noProof/>
          <w:sz w:val="22"/>
          <w:szCs w:val="22"/>
        </w:rPr>
        <w:t xml:space="preserve">. </w:t>
      </w:r>
    </w:p>
    <w:p w14:paraId="4955BBE0" w14:textId="77777777" w:rsidR="001F040A" w:rsidRPr="00CF1E23" w:rsidRDefault="001F040A" w:rsidP="001F040A">
      <w:pPr>
        <w:ind w:right="-22"/>
        <w:rPr>
          <w:rFonts w:ascii="Fira Code" w:hAnsi="Fira Code"/>
          <w:noProof/>
          <w:sz w:val="22"/>
          <w:szCs w:val="22"/>
        </w:rPr>
      </w:pPr>
    </w:p>
    <w:p w14:paraId="7915696C"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Gutscheine ab 36 EUR</w:t>
      </w:r>
    </w:p>
    <w:p w14:paraId="457A4766"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„Sehen Sie das, immer, wenn ich die Hand bewege, bewegt sich auch dieser Pfeil, das ist wegen der sogenannten Mouse, keine Sorge, das ist keine echte Maus. Aber ich will Sie jetzt nicht mit digitalen Fachbegriffen langweilen“, lächelt die Ministerin.</w:t>
      </w:r>
    </w:p>
    <w:p w14:paraId="7F11F4EF" w14:textId="77777777" w:rsidR="001F040A" w:rsidRPr="00CF1E23" w:rsidRDefault="001F040A" w:rsidP="001F040A">
      <w:pPr>
        <w:ind w:right="-22"/>
        <w:rPr>
          <w:rFonts w:ascii="Fira Code" w:hAnsi="Fira Code"/>
          <w:noProof/>
          <w:sz w:val="22"/>
          <w:szCs w:val="22"/>
        </w:rPr>
      </w:pPr>
    </w:p>
    <w:p w14:paraId="6EEE6FB4"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Trendige Features</w:t>
      </w:r>
    </w:p>
    <w:p w14:paraId="4C404866" w14:textId="617B1501"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 xml:space="preserve">Die Features der Seite können sich sehen lassen. Mit dem patentierten 17-Click®-Kauf können Konsumenten innerhalb nur drei Stunden das gewünschte Produkt bestellen. Kunden können zwischen drei Zahlungsmöglichkeiten wählen: „Wir akzeptieren </w:t>
      </w:r>
      <w:r w:rsidR="009D5C12" w:rsidRPr="00CF1E23">
        <w:rPr>
          <w:rFonts w:ascii="Fira Code" w:hAnsi="Fira Code"/>
          <w:noProof/>
          <w:sz w:val="22"/>
          <w:szCs w:val="22"/>
        </w:rPr>
        <w:t>Pank</w:t>
      </w:r>
      <w:r w:rsidRPr="00CF1E23">
        <w:rPr>
          <w:rFonts w:ascii="Fira Code" w:hAnsi="Fira Code"/>
          <w:noProof/>
          <w:sz w:val="22"/>
          <w:szCs w:val="22"/>
        </w:rPr>
        <w:t xml:space="preserve"> Austria Sofortfax, Spendenerlagscheine und Praypal; einfach beim Kirchgang den Betrag in den Klingelbeutel werfen“, lächelt Mahrer. „All your Steuergeld are belong to us!“</w:t>
      </w:r>
    </w:p>
    <w:p w14:paraId="59263C35" w14:textId="77777777" w:rsidR="001F040A" w:rsidRPr="00CF1E23" w:rsidRDefault="001F040A" w:rsidP="001F040A">
      <w:pPr>
        <w:ind w:right="-22"/>
        <w:rPr>
          <w:rFonts w:ascii="Fira Code" w:hAnsi="Fira Code"/>
          <w:noProof/>
          <w:sz w:val="22"/>
          <w:szCs w:val="22"/>
        </w:rPr>
      </w:pPr>
    </w:p>
    <w:p w14:paraId="2AE09E36" w14:textId="71B28563"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Die Homepage ist laut Mahrer auch optisch auf dem neuesten Stand: „Alle Farben, alle Schriftgrößen, muss ich noch mehr sa</w:t>
      </w:r>
      <w:r w:rsidR="009D5C12" w:rsidRPr="00CF1E23">
        <w:rPr>
          <w:rFonts w:ascii="Fira Code" w:hAnsi="Fira Code"/>
          <w:noProof/>
          <w:sz w:val="22"/>
          <w:szCs w:val="22"/>
        </w:rPr>
        <w:t>k</w:t>
      </w:r>
      <w:r w:rsidRPr="00CF1E23">
        <w:rPr>
          <w:rFonts w:ascii="Fira Code" w:hAnsi="Fira Code"/>
          <w:noProof/>
          <w:sz w:val="22"/>
          <w:szCs w:val="22"/>
        </w:rPr>
        <w:t>en?“</w:t>
      </w:r>
    </w:p>
    <w:p w14:paraId="0622591C" w14:textId="77777777" w:rsidR="001F040A" w:rsidRPr="00CF1E23" w:rsidRDefault="001F040A" w:rsidP="001F040A">
      <w:pPr>
        <w:ind w:right="-22"/>
        <w:rPr>
          <w:rFonts w:ascii="Fira Code" w:hAnsi="Fira Code"/>
          <w:noProof/>
          <w:sz w:val="22"/>
          <w:szCs w:val="22"/>
        </w:rPr>
      </w:pPr>
    </w:p>
    <w:p w14:paraId="6EC13254"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Produktvielfalt</w:t>
      </w:r>
    </w:p>
    <w:p w14:paraId="04B4B256" w14:textId="5DE2E152"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„Hier findet man alles, was man seinen Liebsten zu Weihnachten schenken möchte“, sagt Schramböck und klickt sich durch Hackschnitzel, Autofelgen und Halbleiterplatten. Mahrer ist kurz unaufmerksam, un</w:t>
      </w:r>
      <w:r w:rsidR="009D5C12" w:rsidRPr="00CF1E23">
        <w:rPr>
          <w:rFonts w:ascii="Fira Code" w:hAnsi="Fira Code"/>
          <w:noProof/>
          <w:sz w:val="22"/>
          <w:szCs w:val="22"/>
        </w:rPr>
        <w:t>d</w:t>
      </w:r>
      <w:r w:rsidRPr="00CF1E23">
        <w:rPr>
          <w:rFonts w:ascii="Fira Code" w:hAnsi="Fira Code"/>
          <w:noProof/>
          <w:sz w:val="22"/>
          <w:szCs w:val="22"/>
        </w:rPr>
        <w:t>er dem Tisch scrollt er auf Amazon und sucht nach „krokodillederschuhe swarovski kristalle verzierung“, „känguruanus handschuhe“ und „delfinvorhaut kontaktlinsen stahlblau“.</w:t>
      </w:r>
    </w:p>
    <w:p w14:paraId="232A3D6C" w14:textId="77777777" w:rsidR="001F040A" w:rsidRPr="00CF1E23" w:rsidRDefault="001F040A" w:rsidP="001F040A">
      <w:pPr>
        <w:ind w:right="-22"/>
        <w:rPr>
          <w:rFonts w:ascii="Fira Code" w:hAnsi="Fira Code"/>
          <w:noProof/>
          <w:sz w:val="22"/>
          <w:szCs w:val="22"/>
        </w:rPr>
      </w:pPr>
    </w:p>
    <w:p w14:paraId="26832A35" w14:textId="478F9171"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 xml:space="preserve">Dass es keine detaillierten Suchergebnisse gibt, ist laut Mahrer Absicht: „Wir wollten hier das Offline-Shoppingerlebnis eins zu eins nachbilden. Wer bisher sieben Stunden mit der Familie auf der </w:t>
      </w:r>
      <w:r w:rsidRPr="00CF1E23">
        <w:rPr>
          <w:rFonts w:ascii="Fira Code" w:hAnsi="Fira Code"/>
          <w:noProof/>
          <w:sz w:val="22"/>
          <w:szCs w:val="22"/>
        </w:rPr>
        <w:lastRenderedPageBreak/>
        <w:t xml:space="preserve">Mariahilfer Straße herumirrte, braucht jetzt auch sieben Stunden auf der Homepage, bis er das </w:t>
      </w:r>
      <w:r w:rsidR="009D5C12" w:rsidRPr="00CF1E23">
        <w:rPr>
          <w:rFonts w:ascii="Fira Code" w:hAnsi="Fira Code"/>
          <w:noProof/>
          <w:sz w:val="22"/>
          <w:szCs w:val="22"/>
        </w:rPr>
        <w:t>b</w:t>
      </w:r>
      <w:r w:rsidRPr="00CF1E23">
        <w:rPr>
          <w:rFonts w:ascii="Fira Code" w:hAnsi="Fira Code"/>
          <w:noProof/>
          <w:sz w:val="22"/>
          <w:szCs w:val="22"/>
        </w:rPr>
        <w:t>assende Geschenk findet.“</w:t>
      </w:r>
    </w:p>
    <w:p w14:paraId="10F70228" w14:textId="77777777" w:rsidR="001F040A" w:rsidRPr="00CF1E23" w:rsidRDefault="001F040A" w:rsidP="001F040A">
      <w:pPr>
        <w:ind w:right="-22"/>
        <w:rPr>
          <w:rFonts w:ascii="Fira Code" w:hAnsi="Fira Code"/>
          <w:noProof/>
          <w:sz w:val="22"/>
          <w:szCs w:val="22"/>
        </w:rPr>
      </w:pPr>
    </w:p>
    <w:p w14:paraId="6F1A7645"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Test erfolgreich</w:t>
      </w:r>
    </w:p>
    <w:p w14:paraId="653828AE" w14:textId="77777777" w:rsidR="001F040A" w:rsidRPr="00CF1E23" w:rsidRDefault="001F040A" w:rsidP="001F040A">
      <w:pPr>
        <w:ind w:right="-22"/>
        <w:rPr>
          <w:rFonts w:ascii="Fira Code" w:hAnsi="Fira Code"/>
          <w:noProof/>
          <w:sz w:val="22"/>
          <w:szCs w:val="22"/>
        </w:rPr>
      </w:pPr>
      <w:r w:rsidRPr="00CF1E23">
        <w:rPr>
          <w:rFonts w:ascii="Fira Code" w:hAnsi="Fira Code"/>
          <w:noProof/>
          <w:sz w:val="22"/>
          <w:szCs w:val="22"/>
        </w:rPr>
        <w:t>Der erste Testkauf überzeugt: Schon nach nur 72 Stunden trifft die Bestellung im Verteilerzentrum ein, wo die zwei WKO-Trainees Johann Johannes Jakob Jonathan und Erich Eugen Erwin Ernst die Ware verpacken und innerhalb von drei bis vier Monaten zur Post bringen. „Pünktlich zu Weihnachten 2021 hängt der gelbe Zettel dann am Christbaum“, lacht Mahrer.</w:t>
      </w:r>
    </w:p>
    <w:p w14:paraId="367D7F8A" w14:textId="77777777" w:rsidR="001F040A" w:rsidRPr="00CF1E23" w:rsidRDefault="001F040A" w:rsidP="001F040A">
      <w:pPr>
        <w:ind w:right="-22"/>
        <w:rPr>
          <w:rFonts w:ascii="Fira Code" w:hAnsi="Fira Code"/>
          <w:noProof/>
          <w:sz w:val="22"/>
          <w:szCs w:val="22"/>
        </w:rPr>
      </w:pPr>
    </w:p>
    <w:p w14:paraId="536AB490" w14:textId="01BFD9E5" w:rsidR="00E829F2" w:rsidRPr="00CF1E23" w:rsidRDefault="00E829F2" w:rsidP="001F040A">
      <w:pPr>
        <w:ind w:right="-22"/>
        <w:rPr>
          <w:rFonts w:ascii="Fira Code" w:hAnsi="Fira Code"/>
          <w:sz w:val="22"/>
          <w:szCs w:val="22"/>
        </w:rPr>
      </w:pPr>
    </w:p>
    <w:sectPr w:rsidR="00E829F2" w:rsidRPr="00CF1E23"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E760B" w14:textId="77777777" w:rsidR="00E13C43" w:rsidRDefault="00E13C43" w:rsidP="000D4CAB">
      <w:r>
        <w:separator/>
      </w:r>
    </w:p>
  </w:endnote>
  <w:endnote w:type="continuationSeparator" w:id="0">
    <w:p w14:paraId="7F21324A" w14:textId="77777777" w:rsidR="00E13C43" w:rsidRDefault="00E13C43"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A6F94" w14:textId="77777777" w:rsidR="00E13C43" w:rsidRDefault="00E13C43" w:rsidP="000D4CAB">
      <w:r>
        <w:separator/>
      </w:r>
    </w:p>
  </w:footnote>
  <w:footnote w:type="continuationSeparator" w:id="0">
    <w:p w14:paraId="474629C0" w14:textId="77777777" w:rsidR="00E13C43" w:rsidRDefault="00E13C43"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A6DD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119EEE4E" wp14:editId="1928D04C">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19EEE4E"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CBC2A9" w14:textId="4F2ADC30" w:rsidR="000D4CAB" w:rsidRDefault="000D4CAB">
                        <w:pPr>
                          <w:pStyle w:val="Header"/>
                          <w:jc w:val="center"/>
                          <w:rPr>
                            <w:caps/>
                            <w:color w:val="FFFFFF" w:themeColor="background1"/>
                          </w:rPr>
                        </w:pPr>
                        <w:r>
                          <w:rPr>
                            <w:caps/>
                            <w:color w:val="FFFFFF" w:themeColor="background1"/>
                          </w:rPr>
                          <w:t xml:space="preserve">grammAR Debug Sheet </w:t>
                        </w:r>
                        <w:r w:rsidR="001F040A">
                          <w:rPr>
                            <w:caps/>
                            <w:color w:val="FFFFFF" w:themeColor="background1"/>
                          </w:rPr>
                          <w:t>#2</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0A"/>
    <w:rsid w:val="00005A50"/>
    <w:rsid w:val="000622DB"/>
    <w:rsid w:val="000D4CAB"/>
    <w:rsid w:val="001F040A"/>
    <w:rsid w:val="00231F8E"/>
    <w:rsid w:val="00295A18"/>
    <w:rsid w:val="002D5DBA"/>
    <w:rsid w:val="002F5181"/>
    <w:rsid w:val="00325E55"/>
    <w:rsid w:val="003F5585"/>
    <w:rsid w:val="0043408E"/>
    <w:rsid w:val="006039DE"/>
    <w:rsid w:val="006B4F83"/>
    <w:rsid w:val="006F78B6"/>
    <w:rsid w:val="00710F94"/>
    <w:rsid w:val="007612FB"/>
    <w:rsid w:val="009D5C12"/>
    <w:rsid w:val="00A53D3F"/>
    <w:rsid w:val="00A8433A"/>
    <w:rsid w:val="00AA5608"/>
    <w:rsid w:val="00B126AC"/>
    <w:rsid w:val="00B25F07"/>
    <w:rsid w:val="00C661D2"/>
    <w:rsid w:val="00CF1E23"/>
    <w:rsid w:val="00E13C43"/>
    <w:rsid w:val="00E61124"/>
    <w:rsid w:val="00E829F2"/>
    <w:rsid w:val="00EB6CC5"/>
    <w:rsid w:val="00ED5ABE"/>
    <w:rsid w:val="00EF3DA8"/>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2974"/>
  <w15:chartTrackingRefBased/>
  <w15:docId w15:val="{0D3F3A30-EF9C-4EDA-AF6A-AD40806C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6160797">
      <w:bodyDiv w:val="1"/>
      <w:marLeft w:val="0"/>
      <w:marRight w:val="0"/>
      <w:marTop w:val="0"/>
      <w:marBottom w:val="0"/>
      <w:divBdr>
        <w:top w:val="none" w:sz="0" w:space="0" w:color="auto"/>
        <w:left w:val="none" w:sz="0" w:space="0" w:color="auto"/>
        <w:bottom w:val="none" w:sz="0" w:space="0" w:color="auto"/>
        <w:right w:val="none" w:sz="0" w:space="0" w:color="auto"/>
      </w:divBdr>
      <w:divsChild>
        <w:div w:id="214706118">
          <w:marLeft w:val="0"/>
          <w:marRight w:val="0"/>
          <w:marTop w:val="120"/>
          <w:marBottom w:val="120"/>
          <w:divBdr>
            <w:top w:val="none" w:sz="0" w:space="0" w:color="auto"/>
            <w:left w:val="none" w:sz="0" w:space="0" w:color="auto"/>
            <w:bottom w:val="none" w:sz="0" w:space="0" w:color="auto"/>
            <w:right w:val="none" w:sz="0" w:space="0" w:color="auto"/>
          </w:divBdr>
          <w:divsChild>
            <w:div w:id="2046982550">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sitories\FH\Maste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Sheet Template.dotx</Template>
  <TotalTime>0</TotalTime>
  <Pages>2</Pages>
  <Words>348</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grammAR Debug Sheet #2</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#2</dc:title>
  <dc:subject/>
  <dc:creator>Felix Stumvoll</dc:creator>
  <cp:keywords/>
  <dc:description/>
  <cp:lastModifiedBy>Felix Stumvoll</cp:lastModifiedBy>
  <cp:revision>6</cp:revision>
  <dcterms:created xsi:type="dcterms:W3CDTF">2020-12-19T16:15:00Z</dcterms:created>
  <dcterms:modified xsi:type="dcterms:W3CDTF">2020-12-28T13:27:00Z</dcterms:modified>
</cp:coreProperties>
</file>